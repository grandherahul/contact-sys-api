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433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009"/>
        <w:gridCol w:w="4351"/>
      </w:tblGrid>
      <w:tr w:rsidR="00922892" w:rsidTr="00922892">
        <w:trPr>
          <w:trHeight w:val="342"/>
        </w:trPr>
        <w:tc>
          <w:tcPr>
            <w:tcW w:w="5012" w:type="dxa"/>
            <w:vAlign w:val="bottom"/>
          </w:tcPr>
          <w:p w:rsidR="00745525" w:rsidRDefault="00745525" w:rsidP="00745525">
            <w:pPr>
              <w:pStyle w:val="Title"/>
              <w:rPr>
                <w:sz w:val="48"/>
                <w:szCs w:val="48"/>
              </w:rPr>
            </w:pPr>
            <w:r w:rsidRPr="00745525">
              <w:rPr>
                <w:sz w:val="48"/>
                <w:szCs w:val="48"/>
              </w:rPr>
              <w:t>K.</w:t>
            </w:r>
            <w:r>
              <w:rPr>
                <w:sz w:val="48"/>
                <w:szCs w:val="48"/>
              </w:rPr>
              <w:t xml:space="preserve"> </w:t>
            </w:r>
            <w:r w:rsidRPr="00745525">
              <w:rPr>
                <w:sz w:val="48"/>
                <w:szCs w:val="48"/>
              </w:rPr>
              <w:t>Naveen</w:t>
            </w:r>
            <w:r>
              <w:rPr>
                <w:sz w:val="48"/>
                <w:szCs w:val="48"/>
              </w:rPr>
              <w:t xml:space="preserve"> Kumar</w:t>
            </w:r>
          </w:p>
          <w:p w:rsidR="00745525" w:rsidRDefault="00745525" w:rsidP="00745525">
            <w:pPr>
              <w:pStyle w:val="Title"/>
              <w:rPr>
                <w:sz w:val="48"/>
                <w:szCs w:val="48"/>
              </w:rPr>
            </w:pPr>
          </w:p>
          <w:p w:rsidR="00745525" w:rsidRPr="00745525" w:rsidRDefault="00745525" w:rsidP="00745525">
            <w:pPr>
              <w:pStyle w:val="Title"/>
              <w:rPr>
                <w:sz w:val="48"/>
                <w:szCs w:val="48"/>
              </w:rPr>
            </w:pPr>
          </w:p>
        </w:tc>
        <w:tc>
          <w:tcPr>
            <w:tcW w:w="4354" w:type="dxa"/>
            <w:vAlign w:val="bottom"/>
          </w:tcPr>
          <w:p w:rsidR="00745525" w:rsidRDefault="00745525" w:rsidP="00745525"/>
          <w:tbl>
            <w:tblPr>
              <w:tblStyle w:val="TableGrid"/>
              <w:tblW w:w="4998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927"/>
              <w:gridCol w:w="422"/>
            </w:tblGrid>
            <w:tr w:rsidR="00745525" w:rsidRPr="009D0878" w:rsidTr="00922892">
              <w:trPr>
                <w:trHeight w:val="67"/>
              </w:trPr>
              <w:tc>
                <w:tcPr>
                  <w:tcW w:w="3930" w:type="dxa"/>
                  <w:tcMar>
                    <w:top w:w="0" w:type="dxa"/>
                    <w:left w:w="720" w:type="dxa"/>
                    <w:right w:w="29" w:type="dxa"/>
                  </w:tcMar>
                </w:tcPr>
                <w:p w:rsidR="00745525" w:rsidRPr="000B32D7" w:rsidRDefault="00745525" w:rsidP="007F6F11">
                  <w:pPr>
                    <w:pStyle w:val="ContactInfo"/>
                    <w:framePr w:hSpace="180" w:wrap="around" w:vAnchor="page" w:hAnchor="margin" w:y="433"/>
                  </w:pPr>
                  <w:r>
                    <w:t>Hyderabad</w:t>
                  </w:r>
                </w:p>
              </w:tc>
              <w:tc>
                <w:tcPr>
                  <w:tcW w:w="422" w:type="dxa"/>
                  <w:tcMar>
                    <w:top w:w="0" w:type="dxa"/>
                    <w:left w:w="0" w:type="dxa"/>
                    <w:right w:w="0" w:type="dxa"/>
                  </w:tcMar>
                </w:tcPr>
                <w:p w:rsidR="00745525" w:rsidRPr="009D0878" w:rsidRDefault="00745525" w:rsidP="007F6F11">
                  <w:pPr>
                    <w:pStyle w:val="Icons"/>
                    <w:framePr w:hSpace="180" w:wrap="around" w:vAnchor="page" w:hAnchor="margin" w:y="433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1DDD9D55" wp14:editId="59E994C7">
                            <wp:extent cx="118872" cy="118872"/>
                            <wp:effectExtent l="0" t="0" r="0" b="0"/>
                            <wp:docPr id="8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F1C7766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745525" w:rsidRPr="009D0878" w:rsidTr="00922892">
              <w:trPr>
                <w:trHeight w:val="67"/>
              </w:trPr>
              <w:tc>
                <w:tcPr>
                  <w:tcW w:w="3930" w:type="dxa"/>
                  <w:tcMar>
                    <w:left w:w="720" w:type="dxa"/>
                    <w:right w:w="29" w:type="dxa"/>
                  </w:tcMar>
                </w:tcPr>
                <w:p w:rsidR="00745525" w:rsidRPr="000B32D7" w:rsidRDefault="00745525" w:rsidP="007F6F11">
                  <w:pPr>
                    <w:pStyle w:val="ContactInfo"/>
                    <w:framePr w:hSpace="180" w:wrap="around" w:vAnchor="page" w:hAnchor="margin" w:y="433"/>
                  </w:pPr>
                  <w:r>
                    <w:t>6305031804</w:t>
                  </w:r>
                </w:p>
              </w:tc>
              <w:tc>
                <w:tcPr>
                  <w:tcW w:w="422" w:type="dxa"/>
                  <w:tcMar>
                    <w:left w:w="0" w:type="dxa"/>
                    <w:right w:w="0" w:type="dxa"/>
                  </w:tcMar>
                </w:tcPr>
                <w:p w:rsidR="00745525" w:rsidRPr="009D0878" w:rsidRDefault="00745525" w:rsidP="007F6F11">
                  <w:pPr>
                    <w:pStyle w:val="Icons"/>
                    <w:framePr w:hSpace="180" w:wrap="around" w:vAnchor="page" w:hAnchor="margin" w:y="433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70FD85E5" wp14:editId="4906A46B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2665F42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745525" w:rsidRPr="009D0878" w:rsidTr="00922892">
              <w:trPr>
                <w:trHeight w:val="67"/>
              </w:trPr>
              <w:tc>
                <w:tcPr>
                  <w:tcW w:w="3930" w:type="dxa"/>
                  <w:tcMar>
                    <w:left w:w="720" w:type="dxa"/>
                    <w:right w:w="29" w:type="dxa"/>
                  </w:tcMar>
                </w:tcPr>
                <w:p w:rsidR="00745525" w:rsidRPr="000B32D7" w:rsidRDefault="00745525" w:rsidP="007F6F11">
                  <w:pPr>
                    <w:pStyle w:val="ContactInfo"/>
                    <w:framePr w:hSpace="180" w:wrap="around" w:vAnchor="page" w:hAnchor="margin" w:y="433"/>
                  </w:pPr>
                  <w:r>
                    <w:t>naveenkanchanapelli@gmail.com</w:t>
                  </w:r>
                </w:p>
              </w:tc>
              <w:tc>
                <w:tcPr>
                  <w:tcW w:w="422" w:type="dxa"/>
                  <w:tcMar>
                    <w:left w:w="0" w:type="dxa"/>
                    <w:right w:w="0" w:type="dxa"/>
                  </w:tcMar>
                </w:tcPr>
                <w:p w:rsidR="00745525" w:rsidRPr="009D0878" w:rsidRDefault="00745525" w:rsidP="007F6F11">
                  <w:pPr>
                    <w:pStyle w:val="Icons"/>
                    <w:framePr w:hSpace="180" w:wrap="around" w:vAnchor="page" w:hAnchor="margin" w:y="433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1EDE6B06" wp14:editId="55BC89F6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0FDE7BE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745525" w:rsidRPr="009D0878" w:rsidTr="00922892">
              <w:trPr>
                <w:trHeight w:val="67"/>
              </w:trPr>
              <w:tc>
                <w:tcPr>
                  <w:tcW w:w="3930" w:type="dxa"/>
                  <w:tcMar>
                    <w:left w:w="720" w:type="dxa"/>
                    <w:right w:w="29" w:type="dxa"/>
                  </w:tcMar>
                </w:tcPr>
                <w:p w:rsidR="00745525" w:rsidRPr="000B32D7" w:rsidRDefault="00745525" w:rsidP="007F6F11">
                  <w:pPr>
                    <w:pStyle w:val="ContactInfo"/>
                    <w:framePr w:hSpace="180" w:wrap="around" w:vAnchor="page" w:hAnchor="margin" w:y="433"/>
                    <w:jc w:val="left"/>
                  </w:pPr>
                </w:p>
              </w:tc>
              <w:tc>
                <w:tcPr>
                  <w:tcW w:w="422" w:type="dxa"/>
                  <w:tcMar>
                    <w:left w:w="0" w:type="dxa"/>
                    <w:right w:w="0" w:type="dxa"/>
                  </w:tcMar>
                </w:tcPr>
                <w:p w:rsidR="00745525" w:rsidRPr="009D0878" w:rsidRDefault="00745525" w:rsidP="007F6F11">
                  <w:pPr>
                    <w:pStyle w:val="Icons"/>
                    <w:framePr w:hSpace="180" w:wrap="around" w:vAnchor="page" w:hAnchor="margin" w:y="433"/>
                    <w:jc w:val="left"/>
                  </w:pPr>
                </w:p>
              </w:tc>
            </w:tr>
          </w:tbl>
          <w:p w:rsidR="00745525" w:rsidRDefault="00745525" w:rsidP="00745525">
            <w:pPr>
              <w:pStyle w:val="Header"/>
            </w:pPr>
          </w:p>
        </w:tc>
      </w:tr>
    </w:tbl>
    <w:p w:rsidR="00745525" w:rsidRPr="00403B8E" w:rsidRDefault="00745525" w:rsidP="00745525">
      <w:pPr>
        <w:jc w:val="both"/>
      </w:pPr>
      <w:r w:rsidRPr="00403B8E">
        <w:t xml:space="preserve">MuleSoft Developer at </w:t>
      </w:r>
      <w:r w:rsidRPr="00403B8E">
        <w:rPr>
          <w:b/>
          <w:bCs/>
        </w:rPr>
        <w:t>MAXPI TECHNOLOGIES PRIVATE LIMITED</w:t>
      </w:r>
      <w:r w:rsidRPr="00403B8E">
        <w:t xml:space="preserve"> BANGLORE from </w:t>
      </w:r>
      <w:r w:rsidR="0067141C">
        <w:t>Sep</w:t>
      </w:r>
      <w:r w:rsidRPr="00403B8E">
        <w:t xml:space="preserve"> 2019 - </w:t>
      </w:r>
      <w:r w:rsidR="0067141C">
        <w:t>Mar</w:t>
      </w:r>
      <w:r w:rsidRPr="00403B8E">
        <w:t xml:space="preserve"> 2023.</w:t>
      </w:r>
    </w:p>
    <w:p w:rsidR="00403B8E" w:rsidRPr="00337A12" w:rsidRDefault="00745525" w:rsidP="00337A12">
      <w:pPr>
        <w:jc w:val="both"/>
      </w:pPr>
      <w:r w:rsidRPr="00403B8E">
        <w:t xml:space="preserve">Experienced </w:t>
      </w:r>
      <w:r w:rsidRPr="00403B8E">
        <w:rPr>
          <w:b/>
          <w:bCs/>
        </w:rPr>
        <w:t>MuleSoft Developer</w:t>
      </w:r>
      <w:r w:rsidRPr="00403B8E">
        <w:t xml:space="preserve"> with </w:t>
      </w:r>
      <w:r w:rsidRPr="00403B8E">
        <w:rPr>
          <w:b/>
          <w:bCs/>
        </w:rPr>
        <w:t>3.</w:t>
      </w:r>
      <w:r w:rsidR="0067141C">
        <w:rPr>
          <w:b/>
          <w:bCs/>
        </w:rPr>
        <w:t>5</w:t>
      </w:r>
      <w:r w:rsidRPr="00403B8E">
        <w:rPr>
          <w:b/>
          <w:bCs/>
        </w:rPr>
        <w:t xml:space="preserve"> years</w:t>
      </w:r>
      <w:r w:rsidRPr="00403B8E">
        <w:t xml:space="preserve"> of experience in building integration solutions using MuleSoft's Any</w:t>
      </w:r>
      <w:r w:rsidR="00403B8E">
        <w:t xml:space="preserve"> </w:t>
      </w:r>
      <w:r w:rsidRPr="00403B8E">
        <w:t>Point platform</w:t>
      </w:r>
      <w:r w:rsidRPr="00403B8E">
        <w:rPr>
          <w:b/>
          <w:bCs/>
        </w:rPr>
        <w:t>. Proficient in designing, developing, and deploying MuleSoft applications using Any</w:t>
      </w:r>
      <w:r w:rsidR="00403B8E">
        <w:rPr>
          <w:b/>
          <w:bCs/>
        </w:rPr>
        <w:t xml:space="preserve"> </w:t>
      </w:r>
      <w:r w:rsidRPr="00403B8E">
        <w:rPr>
          <w:b/>
          <w:bCs/>
        </w:rPr>
        <w:t>Point Studio, Mule Runtime, and Cloud</w:t>
      </w:r>
      <w:r w:rsidR="00403B8E">
        <w:rPr>
          <w:b/>
          <w:bCs/>
        </w:rPr>
        <w:t>-</w:t>
      </w:r>
      <w:r w:rsidRPr="00403B8E">
        <w:rPr>
          <w:b/>
          <w:bCs/>
        </w:rPr>
        <w:t>Hub</w:t>
      </w:r>
      <w:r w:rsidRPr="00403B8E">
        <w:t>. Skilled in building RESTful APIs, SOAP web services</w:t>
      </w:r>
      <w:r w:rsidR="006A52E0" w:rsidRPr="00403B8E">
        <w:t xml:space="preserve"> </w:t>
      </w:r>
      <w:r w:rsidRPr="00403B8E">
        <w:t xml:space="preserve">and </w:t>
      </w:r>
      <w:r w:rsidR="006A52E0" w:rsidRPr="00403B8E">
        <w:rPr>
          <w:b/>
          <w:bCs/>
        </w:rPr>
        <w:t>ability to work effectively with team members</w:t>
      </w:r>
      <w:r w:rsidR="006A52E0" w:rsidRPr="00403B8E">
        <w:t>.</w:t>
      </w:r>
    </w:p>
    <w:p w:rsidR="000D59A7" w:rsidRDefault="00337A12" w:rsidP="000D59A7">
      <w:pPr>
        <w:pStyle w:val="Heading1"/>
      </w:pPr>
      <w:r>
        <w:t xml:space="preserve">Technical </w:t>
      </w:r>
      <w:r w:rsidR="00403B8E">
        <w:t xml:space="preserve">Skills    </w:t>
      </w:r>
    </w:p>
    <w:p w:rsidR="000D59A7" w:rsidRDefault="000D59A7" w:rsidP="005606B1">
      <w:pPr>
        <w:pStyle w:val="ListParagraph"/>
        <w:numPr>
          <w:ilvl w:val="0"/>
          <w:numId w:val="23"/>
        </w:numPr>
        <w:spacing w:after="121" w:line="360" w:lineRule="auto"/>
        <w:jc w:val="both"/>
      </w:pPr>
      <w:r w:rsidRPr="000D59A7">
        <w:rPr>
          <w:b/>
        </w:rPr>
        <w:t xml:space="preserve">Any Point Platform   :  </w:t>
      </w:r>
      <w:r>
        <w:t>ESB, Any Point API Designer, MMC, Cloud Hub, Runtime Manager,</w:t>
      </w:r>
    </w:p>
    <w:p w:rsidR="00337A12" w:rsidRDefault="000D59A7" w:rsidP="005606B1">
      <w:pPr>
        <w:spacing w:after="121" w:line="360" w:lineRule="auto"/>
        <w:ind w:left="360"/>
        <w:jc w:val="both"/>
      </w:pPr>
      <w:r>
        <w:t>Any Point Studio, RAML.</w:t>
      </w:r>
    </w:p>
    <w:p w:rsidR="00337A12" w:rsidRPr="000D59A7" w:rsidRDefault="000D59A7" w:rsidP="005606B1">
      <w:pPr>
        <w:pStyle w:val="ListParagraph"/>
        <w:numPr>
          <w:ilvl w:val="0"/>
          <w:numId w:val="23"/>
        </w:numPr>
        <w:spacing w:line="360" w:lineRule="auto"/>
        <w:jc w:val="both"/>
      </w:pPr>
      <w:r>
        <w:rPr>
          <w:b/>
        </w:rPr>
        <w:t xml:space="preserve">Web  :  </w:t>
      </w:r>
      <w:r>
        <w:rPr>
          <w:bCs/>
        </w:rPr>
        <w:t>HTTP,REST,XML,JSON</w:t>
      </w:r>
    </w:p>
    <w:p w:rsidR="00337A12" w:rsidRPr="00337A12" w:rsidRDefault="00337A12" w:rsidP="005606B1">
      <w:pPr>
        <w:pStyle w:val="ListParagraph"/>
        <w:numPr>
          <w:ilvl w:val="0"/>
          <w:numId w:val="23"/>
        </w:numPr>
        <w:spacing w:line="360" w:lineRule="auto"/>
        <w:jc w:val="both"/>
      </w:pPr>
      <w:r>
        <w:rPr>
          <w:b/>
        </w:rPr>
        <w:t>C</w:t>
      </w:r>
      <w:r w:rsidR="000D59A7">
        <w:rPr>
          <w:b/>
        </w:rPr>
        <w:t>onnectors</w:t>
      </w:r>
      <w:r>
        <w:rPr>
          <w:b/>
        </w:rPr>
        <w:t xml:space="preserve">  :  </w:t>
      </w:r>
      <w:r>
        <w:rPr>
          <w:bCs/>
        </w:rPr>
        <w:t>HTTP, Salesforce, Database, Workday, FTP/SFTP, AMQP, Microsoft Service Bus</w:t>
      </w:r>
    </w:p>
    <w:p w:rsidR="00337A12" w:rsidRDefault="00337A12" w:rsidP="005606B1">
      <w:pPr>
        <w:pStyle w:val="ListParagraph"/>
        <w:numPr>
          <w:ilvl w:val="0"/>
          <w:numId w:val="23"/>
        </w:numPr>
        <w:spacing w:line="360" w:lineRule="auto"/>
        <w:jc w:val="both"/>
      </w:pPr>
      <w:r>
        <w:rPr>
          <w:b/>
        </w:rPr>
        <w:t>Database  :</w:t>
      </w:r>
      <w:r>
        <w:t xml:space="preserve">  MS SQL Server, Oracle, MySQL</w:t>
      </w:r>
    </w:p>
    <w:p w:rsidR="00337A12" w:rsidRDefault="00337A12" w:rsidP="005606B1">
      <w:pPr>
        <w:pStyle w:val="ListParagraph"/>
        <w:numPr>
          <w:ilvl w:val="0"/>
          <w:numId w:val="23"/>
        </w:numPr>
        <w:spacing w:line="360" w:lineRule="auto"/>
        <w:jc w:val="both"/>
      </w:pPr>
      <w:r>
        <w:rPr>
          <w:b/>
        </w:rPr>
        <w:t>Tools  :</w:t>
      </w:r>
      <w:r>
        <w:t xml:space="preserve">  Any point Studio, </w:t>
      </w:r>
      <w:r w:rsidR="0067141C">
        <w:t xml:space="preserve">Postman, Any Point Platform, </w:t>
      </w:r>
      <w:r>
        <w:t>Eclipse, SQL Developer</w:t>
      </w:r>
    </w:p>
    <w:p w:rsidR="00337A12" w:rsidRDefault="00337A12" w:rsidP="00337A12">
      <w:pPr>
        <w:pStyle w:val="ListParagraph"/>
        <w:numPr>
          <w:ilvl w:val="0"/>
          <w:numId w:val="23"/>
        </w:numPr>
        <w:spacing w:line="360" w:lineRule="auto"/>
        <w:jc w:val="both"/>
      </w:pPr>
      <w:r>
        <w:rPr>
          <w:b/>
        </w:rPr>
        <w:t>CI/CD  :</w:t>
      </w:r>
      <w:r>
        <w:t xml:space="preserve">  Maven, Jenkins, GitHub, Art factory</w:t>
      </w:r>
    </w:p>
    <w:p w:rsidR="00DC27CC" w:rsidRDefault="00403B8E" w:rsidP="00DC27CC">
      <w:pPr>
        <w:pStyle w:val="Heading1"/>
        <w:pBdr>
          <w:top w:val="single" w:sz="4" w:space="0" w:color="A6A6A6" w:themeColor="background1" w:themeShade="A6"/>
        </w:pBdr>
      </w:pPr>
      <w:r>
        <w:t>Projects</w:t>
      </w:r>
    </w:p>
    <w:p w:rsidR="00DC27CC" w:rsidRPr="00D44287" w:rsidRDefault="00DC27CC" w:rsidP="00DC27CC"/>
    <w:p w:rsidR="00403B8E" w:rsidRPr="008776D3" w:rsidRDefault="00403B8E" w:rsidP="00403B8E">
      <w:pPr>
        <w:pStyle w:val="Heading3"/>
        <w:rPr>
          <w:b/>
          <w:bCs/>
        </w:rPr>
      </w:pPr>
      <w:r>
        <w:rPr>
          <w:b/>
          <w:bCs/>
        </w:rPr>
        <w:t>TNF WS6 ORCHESTATION</w:t>
      </w:r>
    </w:p>
    <w:p w:rsidR="00403B8E" w:rsidRPr="009E169E" w:rsidRDefault="00403B8E" w:rsidP="00403B8E">
      <w:pPr>
        <w:spacing w:after="96" w:line="256" w:lineRule="auto"/>
        <w:ind w:left="1704"/>
        <w:rPr>
          <w:b/>
          <w:bCs/>
        </w:rPr>
      </w:pPr>
      <w:r w:rsidRPr="009E169E">
        <w:rPr>
          <w:b/>
          <w:bCs/>
          <w:color w:val="464A4E"/>
        </w:rPr>
        <w:t>Client                   :   TAYLOR &amp; Francis</w:t>
      </w:r>
    </w:p>
    <w:p w:rsidR="00403B8E" w:rsidRPr="009E169E" w:rsidRDefault="00403B8E" w:rsidP="00403B8E">
      <w:pPr>
        <w:spacing w:after="139" w:line="256" w:lineRule="auto"/>
        <w:ind w:left="1704"/>
        <w:rPr>
          <w:b/>
          <w:bCs/>
        </w:rPr>
      </w:pPr>
      <w:r w:rsidRPr="009E169E">
        <w:rPr>
          <w:b/>
          <w:bCs/>
          <w:color w:val="464A4E"/>
        </w:rPr>
        <w:t>Role                     :    Team Member</w:t>
      </w:r>
    </w:p>
    <w:p w:rsidR="00403B8E" w:rsidRDefault="00403B8E" w:rsidP="00403B8E">
      <w:pPr>
        <w:spacing w:after="0"/>
        <w:jc w:val="both"/>
        <w:rPr>
          <w:b/>
          <w:bCs/>
        </w:rPr>
      </w:pPr>
      <w:r w:rsidRPr="009E169E">
        <w:rPr>
          <w:b/>
          <w:bCs/>
          <w:color w:val="464A4E"/>
        </w:rPr>
        <w:t xml:space="preserve">                                  Duration             :    </w:t>
      </w:r>
      <w:r w:rsidR="0067141C">
        <w:rPr>
          <w:b/>
          <w:bCs/>
          <w:color w:val="464A4E"/>
        </w:rPr>
        <w:t>Jan</w:t>
      </w:r>
      <w:r w:rsidRPr="009E169E">
        <w:rPr>
          <w:b/>
          <w:bCs/>
          <w:color w:val="464A4E"/>
        </w:rPr>
        <w:t>202</w:t>
      </w:r>
      <w:r w:rsidR="0067141C">
        <w:rPr>
          <w:b/>
          <w:bCs/>
          <w:color w:val="464A4E"/>
        </w:rPr>
        <w:t>2</w:t>
      </w:r>
      <w:r w:rsidRPr="009E169E">
        <w:rPr>
          <w:b/>
          <w:bCs/>
          <w:color w:val="464A4E"/>
        </w:rPr>
        <w:t xml:space="preserve"> </w:t>
      </w:r>
      <w:r w:rsidR="0067141C">
        <w:rPr>
          <w:b/>
          <w:bCs/>
          <w:color w:val="464A4E"/>
        </w:rPr>
        <w:t>–</w:t>
      </w:r>
      <w:r w:rsidRPr="009E169E">
        <w:rPr>
          <w:b/>
          <w:bCs/>
          <w:color w:val="464A4E"/>
        </w:rPr>
        <w:t xml:space="preserve"> </w:t>
      </w:r>
      <w:r w:rsidR="0067141C">
        <w:rPr>
          <w:b/>
          <w:bCs/>
          <w:color w:val="464A4E"/>
        </w:rPr>
        <w:t>March2023</w:t>
      </w:r>
    </w:p>
    <w:p w:rsidR="00403B8E" w:rsidRDefault="00403B8E" w:rsidP="00403B8E">
      <w:pPr>
        <w:pStyle w:val="ListParagraph"/>
        <w:numPr>
          <w:ilvl w:val="0"/>
          <w:numId w:val="14"/>
        </w:numPr>
      </w:pPr>
      <w:r w:rsidRPr="006E3329">
        <w:t>Requirement gathering from client &amp; Onshore and design, development and documenting</w:t>
      </w:r>
    </w:p>
    <w:p w:rsidR="00403B8E" w:rsidRDefault="00403B8E" w:rsidP="00403B8E">
      <w:pPr>
        <w:pStyle w:val="ListParagraph"/>
        <w:numPr>
          <w:ilvl w:val="0"/>
          <w:numId w:val="14"/>
        </w:numPr>
      </w:pPr>
      <w:r w:rsidRPr="006E3329">
        <w:t>Implemented API Design using RAML.</w:t>
      </w:r>
    </w:p>
    <w:p w:rsidR="00403B8E" w:rsidRDefault="00403B8E" w:rsidP="00403B8E">
      <w:pPr>
        <w:pStyle w:val="ListParagraph"/>
        <w:numPr>
          <w:ilvl w:val="0"/>
          <w:numId w:val="14"/>
        </w:numPr>
      </w:pPr>
      <w:r w:rsidRPr="006E3329">
        <w:t>Used API Kit Router to route the messages, from message source, based on the resources, http methods and its content type.</w:t>
      </w:r>
    </w:p>
    <w:p w:rsidR="00403B8E" w:rsidRDefault="00403B8E" w:rsidP="00403B8E">
      <w:pPr>
        <w:pStyle w:val="ListParagraph"/>
        <w:numPr>
          <w:ilvl w:val="0"/>
          <w:numId w:val="14"/>
        </w:numPr>
      </w:pPr>
      <w:r w:rsidRPr="006E3329">
        <w:t>Creating Queues produce and consume message in ActiveMQ</w:t>
      </w:r>
    </w:p>
    <w:p w:rsidR="00403B8E" w:rsidRDefault="00403B8E" w:rsidP="00403B8E">
      <w:pPr>
        <w:pStyle w:val="ListParagraph"/>
        <w:numPr>
          <w:ilvl w:val="0"/>
          <w:numId w:val="14"/>
        </w:numPr>
      </w:pPr>
      <w:r>
        <w:t>Implemented exception strategies for the flows.</w:t>
      </w:r>
    </w:p>
    <w:p w:rsidR="00403B8E" w:rsidRDefault="00403B8E" w:rsidP="00403B8E">
      <w:pPr>
        <w:pStyle w:val="ListParagraph"/>
        <w:numPr>
          <w:ilvl w:val="0"/>
          <w:numId w:val="14"/>
        </w:numPr>
      </w:pPr>
      <w:r w:rsidRPr="006E3329">
        <w:t>Implemented custom java transformers for business logic bases on the requirement.</w:t>
      </w:r>
    </w:p>
    <w:p w:rsidR="00403B8E" w:rsidRDefault="00403B8E" w:rsidP="00403B8E">
      <w:pPr>
        <w:pStyle w:val="ListParagraph"/>
        <w:numPr>
          <w:ilvl w:val="0"/>
          <w:numId w:val="14"/>
        </w:numPr>
      </w:pPr>
      <w:r w:rsidRPr="006E3329">
        <w:t>Written M</w:t>
      </w:r>
      <w:r>
        <w:t>-</w:t>
      </w:r>
      <w:r w:rsidRPr="006E3329">
        <w:t>Unit test cases to test business functionality.</w:t>
      </w:r>
    </w:p>
    <w:p w:rsidR="00403B8E" w:rsidRDefault="00403B8E" w:rsidP="00403B8E">
      <w:pPr>
        <w:pStyle w:val="ListParagraph"/>
        <w:numPr>
          <w:ilvl w:val="0"/>
          <w:numId w:val="14"/>
        </w:numPr>
      </w:pPr>
      <w:r w:rsidRPr="006E3329">
        <w:t>Experience in deploying the application in cloud</w:t>
      </w:r>
      <w:r>
        <w:t>-</w:t>
      </w:r>
      <w:r w:rsidRPr="006E3329">
        <w:t>hub.</w:t>
      </w:r>
    </w:p>
    <w:p w:rsidR="00DC27CC" w:rsidRDefault="00DC27CC" w:rsidP="00DC27CC">
      <w:pPr>
        <w:pStyle w:val="ListParagraph"/>
      </w:pPr>
    </w:p>
    <w:p w:rsidR="00403B8E" w:rsidRPr="00D413F9" w:rsidRDefault="00403B8E" w:rsidP="00403B8E">
      <w:pPr>
        <w:pStyle w:val="ListParagraph"/>
        <w:ind w:left="1440"/>
      </w:pPr>
    </w:p>
    <w:p w:rsidR="00403B8E" w:rsidRPr="00D44287" w:rsidRDefault="00403B8E" w:rsidP="00403B8E">
      <w:pPr>
        <w:pStyle w:val="Heading3"/>
        <w:rPr>
          <w:b/>
          <w:bCs/>
        </w:rPr>
      </w:pPr>
      <w:r w:rsidRPr="00D44287">
        <w:rPr>
          <w:b/>
          <w:bCs/>
        </w:rPr>
        <w:lastRenderedPageBreak/>
        <w:t>HIGH RADIUS SENSATA</w:t>
      </w:r>
    </w:p>
    <w:p w:rsidR="00403B8E" w:rsidRDefault="00403B8E" w:rsidP="00403B8E">
      <w:pPr>
        <w:spacing w:after="113" w:line="256" w:lineRule="auto"/>
      </w:pPr>
    </w:p>
    <w:p w:rsidR="00403B8E" w:rsidRPr="008776D3" w:rsidRDefault="00403B8E" w:rsidP="00403B8E">
      <w:pPr>
        <w:spacing w:after="96" w:line="256" w:lineRule="auto"/>
        <w:ind w:left="1704"/>
        <w:rPr>
          <w:b/>
          <w:bCs/>
        </w:rPr>
      </w:pPr>
      <w:r w:rsidRPr="008776D3">
        <w:rPr>
          <w:b/>
          <w:bCs/>
          <w:color w:val="464A4E"/>
        </w:rPr>
        <w:t>Client                    :  High Radius Sensate</w:t>
      </w:r>
    </w:p>
    <w:p w:rsidR="00403B8E" w:rsidRPr="008776D3" w:rsidRDefault="00403B8E" w:rsidP="00403B8E">
      <w:pPr>
        <w:spacing w:after="139" w:line="256" w:lineRule="auto"/>
        <w:ind w:left="1704"/>
        <w:rPr>
          <w:b/>
          <w:bCs/>
        </w:rPr>
      </w:pPr>
      <w:r w:rsidRPr="008776D3">
        <w:rPr>
          <w:b/>
          <w:bCs/>
          <w:color w:val="464A4E"/>
        </w:rPr>
        <w:t>Role                      :  Team Member</w:t>
      </w:r>
    </w:p>
    <w:p w:rsidR="00403B8E" w:rsidRDefault="00403B8E" w:rsidP="00403B8E">
      <w:pPr>
        <w:spacing w:after="219"/>
        <w:ind w:left="1712"/>
        <w:rPr>
          <w:b/>
          <w:bCs/>
          <w:color w:val="464A4E"/>
        </w:rPr>
      </w:pPr>
      <w:r w:rsidRPr="008776D3">
        <w:rPr>
          <w:b/>
          <w:bCs/>
          <w:color w:val="464A4E"/>
        </w:rPr>
        <w:t xml:space="preserve">Duration              :  </w:t>
      </w:r>
      <w:r w:rsidR="0067141C">
        <w:rPr>
          <w:b/>
          <w:bCs/>
          <w:color w:val="464A4E"/>
        </w:rPr>
        <w:t>Aug</w:t>
      </w:r>
      <w:r w:rsidRPr="008776D3">
        <w:rPr>
          <w:b/>
          <w:bCs/>
          <w:color w:val="464A4E"/>
        </w:rPr>
        <w:t xml:space="preserve"> 2020 - </w:t>
      </w:r>
      <w:r w:rsidR="0067141C">
        <w:rPr>
          <w:b/>
          <w:bCs/>
          <w:color w:val="464A4E"/>
        </w:rPr>
        <w:t>Nov</w:t>
      </w:r>
      <w:r w:rsidRPr="008776D3">
        <w:rPr>
          <w:b/>
          <w:bCs/>
          <w:color w:val="464A4E"/>
        </w:rPr>
        <w:t xml:space="preserve"> 202</w:t>
      </w:r>
      <w:r w:rsidR="0067141C">
        <w:rPr>
          <w:b/>
          <w:bCs/>
          <w:color w:val="464A4E"/>
        </w:rPr>
        <w:t>1</w:t>
      </w:r>
    </w:p>
    <w:p w:rsidR="00403B8E" w:rsidRDefault="00403B8E" w:rsidP="00403B8E">
      <w:pPr>
        <w:pStyle w:val="ListParagraph"/>
        <w:numPr>
          <w:ilvl w:val="0"/>
          <w:numId w:val="16"/>
        </w:numPr>
        <w:spacing w:after="219"/>
      </w:pPr>
      <w:r w:rsidRPr="008776D3">
        <w:t>Analyzing business requirements and translating to functional and technical specifications</w:t>
      </w:r>
    </w:p>
    <w:p w:rsidR="00403B8E" w:rsidRDefault="00403B8E" w:rsidP="00403B8E">
      <w:pPr>
        <w:pStyle w:val="ListParagraph"/>
        <w:numPr>
          <w:ilvl w:val="0"/>
          <w:numId w:val="16"/>
        </w:numPr>
      </w:pPr>
      <w:r>
        <w:t>Developed complex integrations using mule 4.3.0</w:t>
      </w:r>
    </w:p>
    <w:p w:rsidR="00403B8E" w:rsidRDefault="00403B8E" w:rsidP="00403B8E">
      <w:pPr>
        <w:pStyle w:val="ListParagraph"/>
        <w:numPr>
          <w:ilvl w:val="0"/>
          <w:numId w:val="16"/>
        </w:numPr>
      </w:pPr>
      <w:r>
        <w:t>Worked on common error handling framework</w:t>
      </w:r>
    </w:p>
    <w:p w:rsidR="00403B8E" w:rsidRDefault="00403B8E" w:rsidP="00403B8E">
      <w:pPr>
        <w:pStyle w:val="ListParagraph"/>
        <w:numPr>
          <w:ilvl w:val="0"/>
          <w:numId w:val="16"/>
        </w:numPr>
      </w:pPr>
      <w:r>
        <w:t>Created M-units with Test Recorder</w:t>
      </w:r>
    </w:p>
    <w:p w:rsidR="00403B8E" w:rsidRDefault="00403B8E" w:rsidP="00403B8E">
      <w:pPr>
        <w:pStyle w:val="ListParagraph"/>
        <w:numPr>
          <w:ilvl w:val="0"/>
          <w:numId w:val="16"/>
        </w:numPr>
        <w:spacing w:after="219"/>
      </w:pPr>
      <w:r w:rsidRPr="008776D3">
        <w:t>Developed Restful services with mule based on SOA Architecture</w:t>
      </w:r>
    </w:p>
    <w:p w:rsidR="00403B8E" w:rsidRDefault="00403B8E" w:rsidP="00403B8E">
      <w:pPr>
        <w:pStyle w:val="ListParagraph"/>
        <w:numPr>
          <w:ilvl w:val="0"/>
          <w:numId w:val="16"/>
        </w:numPr>
      </w:pPr>
      <w:r>
        <w:t>Monitoring and Dash boards with putty on prem internal server logs</w:t>
      </w:r>
    </w:p>
    <w:p w:rsidR="00DC27CC" w:rsidRPr="00922892" w:rsidRDefault="00DC27CC" w:rsidP="00DC27CC"/>
    <w:p w:rsidR="00403B8E" w:rsidRDefault="00403B8E" w:rsidP="00403B8E">
      <w:pPr>
        <w:pStyle w:val="Heading3"/>
        <w:rPr>
          <w:b/>
          <w:bCs/>
        </w:rPr>
      </w:pPr>
      <w:r>
        <w:rPr>
          <w:b/>
          <w:bCs/>
        </w:rPr>
        <w:t xml:space="preserve">mix and discounts application   </w:t>
      </w:r>
    </w:p>
    <w:p w:rsidR="00403B8E" w:rsidRPr="00D44287" w:rsidRDefault="00403B8E" w:rsidP="00403B8E">
      <w:pPr>
        <w:spacing w:after="96" w:line="256" w:lineRule="auto"/>
        <w:ind w:left="1704"/>
        <w:rPr>
          <w:rFonts w:ascii="Calibri" w:eastAsia="Calibri" w:hAnsi="Calibri" w:cs="Calibri"/>
          <w:b/>
          <w:bCs/>
          <w:color w:val="464A4E"/>
          <w:sz w:val="20"/>
          <w:lang w:val="en-IN" w:eastAsia="en-IN"/>
        </w:rPr>
      </w:pPr>
      <w:r>
        <w:rPr>
          <w:rFonts w:ascii="Calibri" w:eastAsia="Calibri" w:hAnsi="Calibri" w:cs="Calibri"/>
          <w:b/>
          <w:bCs/>
          <w:color w:val="464A4E"/>
          <w:sz w:val="20"/>
          <w:lang w:val="en-IN" w:eastAsia="en-IN"/>
        </w:rPr>
        <w:t xml:space="preserve">  </w:t>
      </w:r>
      <w:r w:rsidRPr="00D44287">
        <w:rPr>
          <w:rFonts w:ascii="Calibri" w:eastAsia="Calibri" w:hAnsi="Calibri" w:cs="Calibri"/>
          <w:b/>
          <w:bCs/>
          <w:color w:val="464A4E"/>
          <w:sz w:val="20"/>
          <w:lang w:val="en-IN" w:eastAsia="en-IN"/>
        </w:rPr>
        <w:t xml:space="preserve">Client                  </w:t>
      </w:r>
      <w:r>
        <w:rPr>
          <w:rFonts w:ascii="Calibri" w:eastAsia="Calibri" w:hAnsi="Calibri" w:cs="Calibri"/>
          <w:b/>
          <w:bCs/>
          <w:color w:val="464A4E"/>
          <w:sz w:val="20"/>
          <w:lang w:val="en-IN" w:eastAsia="en-IN"/>
        </w:rPr>
        <w:t xml:space="preserve">   </w:t>
      </w:r>
      <w:r w:rsidRPr="00D44287">
        <w:rPr>
          <w:rFonts w:ascii="Calibri" w:eastAsia="Calibri" w:hAnsi="Calibri" w:cs="Calibri"/>
          <w:b/>
          <w:bCs/>
          <w:color w:val="464A4E"/>
          <w:sz w:val="20"/>
          <w:lang w:val="en-IN" w:eastAsia="en-IN"/>
        </w:rPr>
        <w:t>:  Anheuser-Busch InBev (ABI)</w:t>
      </w:r>
    </w:p>
    <w:p w:rsidR="00403B8E" w:rsidRPr="00D44287" w:rsidRDefault="00403B8E" w:rsidP="00403B8E">
      <w:pPr>
        <w:spacing w:after="139" w:line="256" w:lineRule="auto"/>
        <w:ind w:left="1704"/>
        <w:rPr>
          <w:b/>
          <w:bCs/>
        </w:rPr>
      </w:pPr>
      <w:r>
        <w:rPr>
          <w:b/>
          <w:bCs/>
          <w:color w:val="464A4E"/>
        </w:rPr>
        <w:t xml:space="preserve">  </w:t>
      </w:r>
      <w:r w:rsidRPr="00D44287">
        <w:rPr>
          <w:b/>
          <w:bCs/>
          <w:color w:val="464A4E"/>
        </w:rPr>
        <w:t xml:space="preserve">Role                  </w:t>
      </w:r>
      <w:r>
        <w:rPr>
          <w:b/>
          <w:bCs/>
          <w:color w:val="464A4E"/>
        </w:rPr>
        <w:t xml:space="preserve">  </w:t>
      </w:r>
      <w:r w:rsidRPr="00D44287">
        <w:rPr>
          <w:b/>
          <w:bCs/>
          <w:color w:val="464A4E"/>
        </w:rPr>
        <w:t>:  Team Member</w:t>
      </w:r>
    </w:p>
    <w:p w:rsidR="00403B8E" w:rsidRDefault="00403B8E" w:rsidP="00403B8E">
      <w:pPr>
        <w:spacing w:after="299"/>
        <w:rPr>
          <w:b/>
          <w:bCs/>
          <w:color w:val="464A4E"/>
        </w:rPr>
      </w:pPr>
      <w:r>
        <w:rPr>
          <w:b/>
          <w:bCs/>
          <w:color w:val="464A4E"/>
        </w:rPr>
        <w:t xml:space="preserve">                                    </w:t>
      </w:r>
      <w:r w:rsidRPr="00D44287">
        <w:rPr>
          <w:b/>
          <w:bCs/>
          <w:color w:val="464A4E"/>
        </w:rPr>
        <w:t xml:space="preserve">Duration           </w:t>
      </w:r>
      <w:r>
        <w:rPr>
          <w:b/>
          <w:bCs/>
          <w:color w:val="464A4E"/>
        </w:rPr>
        <w:t xml:space="preserve"> </w:t>
      </w:r>
      <w:r w:rsidRPr="00D44287">
        <w:rPr>
          <w:b/>
          <w:bCs/>
          <w:color w:val="464A4E"/>
        </w:rPr>
        <w:t>:  Oct 2019 - Jun 2020</w:t>
      </w:r>
    </w:p>
    <w:p w:rsidR="00403B8E" w:rsidRDefault="00403B8E" w:rsidP="00403B8E">
      <w:pPr>
        <w:pStyle w:val="ListParagraph"/>
        <w:numPr>
          <w:ilvl w:val="0"/>
          <w:numId w:val="17"/>
        </w:numPr>
        <w:spacing w:after="299"/>
      </w:pPr>
      <w:r w:rsidRPr="00D44287">
        <w:t>Creating Reports &amp; Dashboards using The Database Records</w:t>
      </w:r>
    </w:p>
    <w:p w:rsidR="00403B8E" w:rsidRDefault="00403B8E" w:rsidP="00403B8E">
      <w:pPr>
        <w:pStyle w:val="ListParagraph"/>
        <w:numPr>
          <w:ilvl w:val="0"/>
          <w:numId w:val="17"/>
        </w:numPr>
      </w:pPr>
      <w:r>
        <w:t>Implementing The Weekly Targets based on The Flow Accuracy</w:t>
      </w:r>
    </w:p>
    <w:p w:rsidR="00403B8E" w:rsidRDefault="00403B8E" w:rsidP="00403B8E">
      <w:pPr>
        <w:pStyle w:val="ListParagraph"/>
        <w:numPr>
          <w:ilvl w:val="0"/>
          <w:numId w:val="17"/>
        </w:numPr>
      </w:pPr>
      <w:r>
        <w:t>Working on User Metrics Data and building up The Work Flows</w:t>
      </w:r>
    </w:p>
    <w:p w:rsidR="00403B8E" w:rsidRDefault="00403B8E" w:rsidP="00403B8E">
      <w:pPr>
        <w:pStyle w:val="ListParagraph"/>
        <w:numPr>
          <w:ilvl w:val="0"/>
          <w:numId w:val="17"/>
        </w:numPr>
      </w:pPr>
      <w:r>
        <w:t>Analyzing the Reviewer Status and Assigning The Functional Tasks</w:t>
      </w:r>
    </w:p>
    <w:p w:rsidR="00403B8E" w:rsidRDefault="00403B8E" w:rsidP="00403B8E">
      <w:pPr>
        <w:pStyle w:val="ListParagraph"/>
        <w:numPr>
          <w:ilvl w:val="0"/>
          <w:numId w:val="17"/>
        </w:numPr>
      </w:pPr>
      <w:r>
        <w:t>Develop, maintain, and manage advanced reporting, dashboards, and BI solutions</w:t>
      </w:r>
    </w:p>
    <w:p w:rsidR="00403B8E" w:rsidRDefault="00403B8E" w:rsidP="00403B8E">
      <w:pPr>
        <w:pStyle w:val="ListParagraph"/>
        <w:numPr>
          <w:ilvl w:val="0"/>
          <w:numId w:val="17"/>
        </w:numPr>
      </w:pPr>
      <w:r>
        <w:t>Accurately translate client requirements into technical requirements</w:t>
      </w:r>
    </w:p>
    <w:p w:rsidR="00403B8E" w:rsidRDefault="00403B8E" w:rsidP="00403B8E">
      <w:pPr>
        <w:pStyle w:val="ListParagraph"/>
        <w:numPr>
          <w:ilvl w:val="0"/>
          <w:numId w:val="17"/>
        </w:numPr>
      </w:pPr>
      <w:r>
        <w:t>Extract/query data from multiple data sources</w:t>
      </w:r>
    </w:p>
    <w:p w:rsidR="00403B8E" w:rsidRDefault="00403B8E" w:rsidP="00403B8E">
      <w:pPr>
        <w:pStyle w:val="ListParagraph"/>
        <w:numPr>
          <w:ilvl w:val="0"/>
          <w:numId w:val="17"/>
        </w:numPr>
        <w:spacing w:after="299"/>
      </w:pPr>
      <w:r>
        <w:t>Analyze data to identify known and unknown data relationships and patterns Analyze and</w:t>
      </w:r>
    </w:p>
    <w:p w:rsidR="00403B8E" w:rsidRDefault="00403B8E" w:rsidP="008D31BD">
      <w:pPr>
        <w:pStyle w:val="ListParagraph"/>
        <w:numPr>
          <w:ilvl w:val="0"/>
          <w:numId w:val="17"/>
        </w:numPr>
        <w:spacing w:after="299"/>
      </w:pPr>
      <w:r>
        <w:t>validate data and test accuracy of dashboard</w:t>
      </w:r>
    </w:p>
    <w:p w:rsidR="00BE15FF" w:rsidRPr="00BE15FF" w:rsidRDefault="00403B8E" w:rsidP="00BE15FF">
      <w:pPr>
        <w:pStyle w:val="Heading1"/>
      </w:pPr>
      <w:r>
        <w:t>Qualification</w:t>
      </w:r>
    </w:p>
    <w:p w:rsidR="00BE15FF" w:rsidRDefault="005606B1" w:rsidP="00BE15FF">
      <w:pPr>
        <w:pStyle w:val="ListParagraph"/>
        <w:numPr>
          <w:ilvl w:val="0"/>
          <w:numId w:val="25"/>
        </w:numPr>
        <w:rPr>
          <w:b/>
          <w:bCs/>
        </w:rPr>
      </w:pPr>
      <w:r w:rsidRPr="008C1A3F">
        <w:rPr>
          <w:b/>
          <w:bCs/>
        </w:rPr>
        <w:t xml:space="preserve">Bachelor of Technology [EEE] </w:t>
      </w:r>
      <w:r w:rsidR="008C1A3F" w:rsidRPr="008C1A3F">
        <w:rPr>
          <w:b/>
          <w:bCs/>
        </w:rPr>
        <w:t>-</w:t>
      </w:r>
      <w:r w:rsidRPr="008C1A3F">
        <w:rPr>
          <w:b/>
          <w:bCs/>
        </w:rPr>
        <w:t xml:space="preserve"> Jawaharlal Nehru Technological University Hyderabad</w:t>
      </w:r>
      <w:r w:rsidR="008C1A3F" w:rsidRPr="008C1A3F">
        <w:rPr>
          <w:b/>
          <w:bCs/>
        </w:rPr>
        <w:t xml:space="preserve"> IN 20</w:t>
      </w:r>
    </w:p>
    <w:p w:rsidR="00BE15FF" w:rsidRDefault="00BE15FF" w:rsidP="00BE15FF">
      <w:pPr>
        <w:pStyle w:val="Heading1"/>
      </w:pPr>
      <w:r>
        <w:t>Certifications</w:t>
      </w:r>
    </w:p>
    <w:p w:rsidR="00BE15FF" w:rsidRPr="00BE15FF" w:rsidRDefault="00BE15FF" w:rsidP="00BE15FF">
      <w:pPr>
        <w:pStyle w:val="ListParagraph"/>
        <w:numPr>
          <w:ilvl w:val="0"/>
          <w:numId w:val="25"/>
        </w:numPr>
      </w:pPr>
      <w:r>
        <w:t>MCD Level-1 Certification</w:t>
      </w:r>
    </w:p>
    <w:p w:rsidR="008C1A3F" w:rsidRDefault="008C1A3F" w:rsidP="008C1A3F">
      <w:pPr>
        <w:pStyle w:val="Heading1"/>
        <w:rPr>
          <w:sz w:val="24"/>
          <w:szCs w:val="24"/>
        </w:rPr>
      </w:pPr>
      <w:r w:rsidRPr="008C1A3F">
        <w:rPr>
          <w:sz w:val="24"/>
          <w:szCs w:val="24"/>
        </w:rPr>
        <w:t>DECLARATION</w:t>
      </w:r>
      <w:r>
        <w:rPr>
          <w:sz w:val="24"/>
          <w:szCs w:val="24"/>
        </w:rPr>
        <w:t xml:space="preserve"> :</w:t>
      </w:r>
    </w:p>
    <w:p w:rsidR="008C1A3F" w:rsidRPr="008C1A3F" w:rsidRDefault="008C1A3F" w:rsidP="008C1A3F">
      <w:r w:rsidRPr="008C1A3F">
        <w:t>I do hereby declare that the above particulars of facts and information stated are true, correct and complete to the best of my belief and knowledge.</w:t>
      </w:r>
    </w:p>
    <w:p w:rsidR="007F6F11" w:rsidRDefault="008C1A3F" w:rsidP="007F6F11">
      <w:pPr>
        <w:pStyle w:val="ListParagraph"/>
        <w:rPr>
          <w:b/>
          <w:bCs/>
        </w:rPr>
      </w:pPr>
      <w:r w:rsidRPr="0067141C">
        <w:rPr>
          <w:b/>
          <w:bCs/>
        </w:rPr>
        <w:t xml:space="preserve">                                                                                             </w:t>
      </w:r>
    </w:p>
    <w:p w:rsidR="00A06309" w:rsidRPr="007F6F11" w:rsidRDefault="007F6F11" w:rsidP="007F6F11">
      <w:pPr>
        <w:pStyle w:val="ListParagraph"/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                                    </w:t>
      </w:r>
      <w:r w:rsidR="0067141C" w:rsidRPr="007F6F11">
        <w:rPr>
          <w:b/>
          <w:bCs/>
        </w:rPr>
        <w:t>K. Naveen Kumar</w:t>
      </w:r>
      <w:r w:rsidR="008C1A3F" w:rsidRPr="007F6F11">
        <w:rPr>
          <w:b/>
          <w:bCs/>
        </w:rPr>
        <w:t xml:space="preserve">   </w:t>
      </w:r>
    </w:p>
    <w:sectPr w:rsidR="00A06309" w:rsidRPr="007F6F11" w:rsidSect="00F439C9">
      <w:footerReference w:type="default" r:id="rId12"/>
      <w:type w:val="continuous"/>
      <w:pgSz w:w="12240" w:h="15840" w:code="1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33C69" w:rsidRDefault="00033C69" w:rsidP="00725803">
      <w:pPr>
        <w:spacing w:after="0"/>
      </w:pPr>
      <w:r>
        <w:separator/>
      </w:r>
    </w:p>
  </w:endnote>
  <w:endnote w:type="continuationSeparator" w:id="0">
    <w:p w:rsidR="00033C69" w:rsidRDefault="00033C69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37925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439C9" w:rsidRDefault="00F439C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33C69" w:rsidRDefault="00033C69" w:rsidP="00725803">
      <w:pPr>
        <w:spacing w:after="0"/>
      </w:pPr>
      <w:r>
        <w:separator/>
      </w:r>
    </w:p>
  </w:footnote>
  <w:footnote w:type="continuationSeparator" w:id="0">
    <w:p w:rsidR="00033C69" w:rsidRDefault="00033C69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1C0251A"/>
    <w:multiLevelType w:val="hybridMultilevel"/>
    <w:tmpl w:val="26AAA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CE7511"/>
    <w:multiLevelType w:val="hybridMultilevel"/>
    <w:tmpl w:val="9D0E89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3025FA"/>
    <w:multiLevelType w:val="hybridMultilevel"/>
    <w:tmpl w:val="1166E3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E97385"/>
    <w:multiLevelType w:val="hybridMultilevel"/>
    <w:tmpl w:val="05A4A6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CA1B7F"/>
    <w:multiLevelType w:val="hybridMultilevel"/>
    <w:tmpl w:val="210876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5" w15:restartNumberingAfterBreak="0">
    <w:nsid w:val="3A9A5E17"/>
    <w:multiLevelType w:val="hybridMultilevel"/>
    <w:tmpl w:val="C32C1DA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1B04AA7"/>
    <w:multiLevelType w:val="hybridMultilevel"/>
    <w:tmpl w:val="34FAD8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F67403"/>
    <w:multiLevelType w:val="hybridMultilevel"/>
    <w:tmpl w:val="DE227A84"/>
    <w:lvl w:ilvl="0" w:tplc="40090001">
      <w:start w:val="1"/>
      <w:numFmt w:val="bullet"/>
      <w:lvlText w:val=""/>
      <w:lvlJc w:val="left"/>
      <w:pPr>
        <w:ind w:left="24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92" w:hanging="360"/>
      </w:pPr>
      <w:rPr>
        <w:rFonts w:ascii="Wingdings" w:hAnsi="Wingdings" w:hint="default"/>
      </w:rPr>
    </w:lvl>
  </w:abstractNum>
  <w:abstractNum w:abstractNumId="19" w15:restartNumberingAfterBreak="0">
    <w:nsid w:val="4A945960"/>
    <w:multiLevelType w:val="hybridMultilevel"/>
    <w:tmpl w:val="0ED68CD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3545EE4"/>
    <w:multiLevelType w:val="hybridMultilevel"/>
    <w:tmpl w:val="27DA20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947800"/>
    <w:multiLevelType w:val="hybridMultilevel"/>
    <w:tmpl w:val="C0F87F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E870268"/>
    <w:multiLevelType w:val="hybridMultilevel"/>
    <w:tmpl w:val="B38EC8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982199"/>
    <w:multiLevelType w:val="hybridMultilevel"/>
    <w:tmpl w:val="45A2CF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E60AE4"/>
    <w:multiLevelType w:val="hybridMultilevel"/>
    <w:tmpl w:val="DE8411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8751754">
    <w:abstractNumId w:val="14"/>
  </w:num>
  <w:num w:numId="2" w16cid:durableId="1613048918">
    <w:abstractNumId w:val="7"/>
  </w:num>
  <w:num w:numId="3" w16cid:durableId="182060524">
    <w:abstractNumId w:val="6"/>
  </w:num>
  <w:num w:numId="4" w16cid:durableId="162202828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85645447">
    <w:abstractNumId w:val="8"/>
  </w:num>
  <w:num w:numId="6" w16cid:durableId="1876692886">
    <w:abstractNumId w:val="16"/>
  </w:num>
  <w:num w:numId="7" w16cid:durableId="94636372">
    <w:abstractNumId w:val="5"/>
  </w:num>
  <w:num w:numId="8" w16cid:durableId="695231658">
    <w:abstractNumId w:val="4"/>
  </w:num>
  <w:num w:numId="9" w16cid:durableId="455687089">
    <w:abstractNumId w:val="3"/>
  </w:num>
  <w:num w:numId="10" w16cid:durableId="1405761651">
    <w:abstractNumId w:val="2"/>
  </w:num>
  <w:num w:numId="11" w16cid:durableId="471023695">
    <w:abstractNumId w:val="1"/>
  </w:num>
  <w:num w:numId="12" w16cid:durableId="2018575491">
    <w:abstractNumId w:val="0"/>
  </w:num>
  <w:num w:numId="13" w16cid:durableId="114718004">
    <w:abstractNumId w:val="9"/>
  </w:num>
  <w:num w:numId="14" w16cid:durableId="1907689670">
    <w:abstractNumId w:val="13"/>
  </w:num>
  <w:num w:numId="15" w16cid:durableId="1086683972">
    <w:abstractNumId w:val="18"/>
  </w:num>
  <w:num w:numId="16" w16cid:durableId="510536139">
    <w:abstractNumId w:val="24"/>
  </w:num>
  <w:num w:numId="17" w16cid:durableId="487744678">
    <w:abstractNumId w:val="23"/>
  </w:num>
  <w:num w:numId="18" w16cid:durableId="260917267">
    <w:abstractNumId w:val="17"/>
  </w:num>
  <w:num w:numId="19" w16cid:durableId="165023265">
    <w:abstractNumId w:val="19"/>
  </w:num>
  <w:num w:numId="20" w16cid:durableId="202669065">
    <w:abstractNumId w:val="15"/>
  </w:num>
  <w:num w:numId="21" w16cid:durableId="979916627">
    <w:abstractNumId w:val="20"/>
  </w:num>
  <w:num w:numId="22" w16cid:durableId="671372636">
    <w:abstractNumId w:val="21"/>
  </w:num>
  <w:num w:numId="23" w16cid:durableId="13845572">
    <w:abstractNumId w:val="11"/>
  </w:num>
  <w:num w:numId="24" w16cid:durableId="948585300">
    <w:abstractNumId w:val="12"/>
  </w:num>
  <w:num w:numId="25" w16cid:durableId="1832140986">
    <w:abstractNumId w:val="22"/>
  </w:num>
  <w:num w:numId="26" w16cid:durableId="15520359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525"/>
    <w:rsid w:val="00012B5D"/>
    <w:rsid w:val="00025E77"/>
    <w:rsid w:val="00027312"/>
    <w:rsid w:val="00033C69"/>
    <w:rsid w:val="00061AE7"/>
    <w:rsid w:val="00063E4B"/>
    <w:rsid w:val="000645F2"/>
    <w:rsid w:val="00067AE4"/>
    <w:rsid w:val="00082F03"/>
    <w:rsid w:val="000835A0"/>
    <w:rsid w:val="000934A2"/>
    <w:rsid w:val="000B32D7"/>
    <w:rsid w:val="000D59A7"/>
    <w:rsid w:val="00144D98"/>
    <w:rsid w:val="001B0955"/>
    <w:rsid w:val="00227784"/>
    <w:rsid w:val="0023705D"/>
    <w:rsid w:val="00250A31"/>
    <w:rsid w:val="00251C13"/>
    <w:rsid w:val="002922D0"/>
    <w:rsid w:val="00337A12"/>
    <w:rsid w:val="00340B03"/>
    <w:rsid w:val="00380AE7"/>
    <w:rsid w:val="00395B60"/>
    <w:rsid w:val="003A6943"/>
    <w:rsid w:val="00403B8E"/>
    <w:rsid w:val="00410BA2"/>
    <w:rsid w:val="00434074"/>
    <w:rsid w:val="0046391B"/>
    <w:rsid w:val="00463C3B"/>
    <w:rsid w:val="004937AE"/>
    <w:rsid w:val="004E2970"/>
    <w:rsid w:val="005026DD"/>
    <w:rsid w:val="00513EFC"/>
    <w:rsid w:val="0052113B"/>
    <w:rsid w:val="005311CA"/>
    <w:rsid w:val="005606B1"/>
    <w:rsid w:val="00564951"/>
    <w:rsid w:val="00573BF9"/>
    <w:rsid w:val="00594CBF"/>
    <w:rsid w:val="005A1DA6"/>
    <w:rsid w:val="005A4A49"/>
    <w:rsid w:val="005B13C9"/>
    <w:rsid w:val="005B1D68"/>
    <w:rsid w:val="005C71B0"/>
    <w:rsid w:val="00611B37"/>
    <w:rsid w:val="006252B4"/>
    <w:rsid w:val="00646BA2"/>
    <w:rsid w:val="0067141C"/>
    <w:rsid w:val="00675EA0"/>
    <w:rsid w:val="006A52E0"/>
    <w:rsid w:val="006C08A0"/>
    <w:rsid w:val="006C1DE7"/>
    <w:rsid w:val="006C47D8"/>
    <w:rsid w:val="006D2D08"/>
    <w:rsid w:val="006D3BAB"/>
    <w:rsid w:val="006E3329"/>
    <w:rsid w:val="006F26A2"/>
    <w:rsid w:val="0070237E"/>
    <w:rsid w:val="00725803"/>
    <w:rsid w:val="00725CB5"/>
    <w:rsid w:val="007307A3"/>
    <w:rsid w:val="00745525"/>
    <w:rsid w:val="00752315"/>
    <w:rsid w:val="00753483"/>
    <w:rsid w:val="0078622E"/>
    <w:rsid w:val="007C211F"/>
    <w:rsid w:val="007C26CB"/>
    <w:rsid w:val="007F3012"/>
    <w:rsid w:val="007F6F11"/>
    <w:rsid w:val="00857E6B"/>
    <w:rsid w:val="008776D3"/>
    <w:rsid w:val="008968C4"/>
    <w:rsid w:val="008B30D0"/>
    <w:rsid w:val="008C1A3F"/>
    <w:rsid w:val="008D31BD"/>
    <w:rsid w:val="008D7C1C"/>
    <w:rsid w:val="00922892"/>
    <w:rsid w:val="0092291B"/>
    <w:rsid w:val="00932D92"/>
    <w:rsid w:val="0094328C"/>
    <w:rsid w:val="0095272C"/>
    <w:rsid w:val="00972024"/>
    <w:rsid w:val="009E169E"/>
    <w:rsid w:val="009F04D2"/>
    <w:rsid w:val="009F2BA7"/>
    <w:rsid w:val="009F6DA0"/>
    <w:rsid w:val="00A01182"/>
    <w:rsid w:val="00A06309"/>
    <w:rsid w:val="00AD13CB"/>
    <w:rsid w:val="00AD3FD8"/>
    <w:rsid w:val="00B04D2E"/>
    <w:rsid w:val="00B370A8"/>
    <w:rsid w:val="00B67F63"/>
    <w:rsid w:val="00BC7376"/>
    <w:rsid w:val="00BD669A"/>
    <w:rsid w:val="00BE15FF"/>
    <w:rsid w:val="00C13F2B"/>
    <w:rsid w:val="00C14753"/>
    <w:rsid w:val="00C43D65"/>
    <w:rsid w:val="00C47727"/>
    <w:rsid w:val="00C84833"/>
    <w:rsid w:val="00C9044F"/>
    <w:rsid w:val="00C911DE"/>
    <w:rsid w:val="00D2420D"/>
    <w:rsid w:val="00D30382"/>
    <w:rsid w:val="00D413F9"/>
    <w:rsid w:val="00D44287"/>
    <w:rsid w:val="00D44E50"/>
    <w:rsid w:val="00D532AD"/>
    <w:rsid w:val="00D90060"/>
    <w:rsid w:val="00D921F0"/>
    <w:rsid w:val="00D92B95"/>
    <w:rsid w:val="00DC27CC"/>
    <w:rsid w:val="00DC6B2F"/>
    <w:rsid w:val="00E03F71"/>
    <w:rsid w:val="00E154B5"/>
    <w:rsid w:val="00E232F0"/>
    <w:rsid w:val="00E52791"/>
    <w:rsid w:val="00E83195"/>
    <w:rsid w:val="00F00A4F"/>
    <w:rsid w:val="00F33CD8"/>
    <w:rsid w:val="00F439C9"/>
    <w:rsid w:val="00FD1DE2"/>
    <w:rsid w:val="00FF1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552F2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D2E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semiHidden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04D2E"/>
  </w:style>
  <w:style w:type="paragraph" w:styleId="Footer">
    <w:name w:val="footer"/>
    <w:basedOn w:val="Normal"/>
    <w:link w:val="FooterChar"/>
    <w:uiPriority w:val="99"/>
    <w:semiHidden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04D2E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semiHidden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04D2E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012B5D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99"/>
    <w:qFormat/>
    <w:rsid w:val="000B32D7"/>
    <w:pPr>
      <w:spacing w:before="40" w:after="0"/>
      <w:contextualSpacing/>
      <w:jc w:val="right"/>
    </w:pPr>
    <w:rPr>
      <w:sz w:val="18"/>
    </w:r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4D2E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semiHidden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Normal"/>
    <w:link w:val="BodyTextFirstIndentChar"/>
    <w:uiPriority w:val="99"/>
    <w:semiHidden/>
    <w:unhideWhenUsed/>
    <w:rsid w:val="00012B5D"/>
    <w:pPr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012B5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99"/>
    <w:qFormat/>
    <w:rsid w:val="007307A3"/>
    <w:pPr>
      <w:spacing w:after="40"/>
      <w:jc w:val="center"/>
    </w:pPr>
    <w:rPr>
      <w:color w:val="4C4C4C" w:themeColor="text2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91630\AppData\Roaming\Microsoft\Templates\Human%20resources%20resume.dotx" TargetMode="External"/></Relationship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C58757B-2BE8-4D41-BB30-872E62D736E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6EE5732D-675C-4563-90FA-A51DC1619D1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93AC855-ABB7-4F6B-85A3-963BBBF4F2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33E20A1D-9C02-42E2-B6FA-2D2BF2E7A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Human resources resume</Template>
  <TotalTime>0</TotalTime>
  <Pages>2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2023-04-24T12:34:00Z</dcterms:created>
  <dcterms:modified xsi:type="dcterms:W3CDTF">2023-04-25T07:29:00Z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